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 输入密码 进入root界面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database +数据库名（yuol）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创建一个xx数据库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yuol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database；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查看数据库下的表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grade（id int not null ,name varchar（10） not null，score int not null);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创建数据表grade(表名)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Int(整形)  not null（非空）id(学号) name（姓名）sore（成绩）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 （grade）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Desc+表名 查看数据表的结构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 into （grade） value（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1，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zhangsan,30)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Select*from （grade）;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 into （grade） value（2，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list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，90），（3，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wangwu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,100);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插入多条信息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Select*from grade where id=1;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查询id为1的信息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id from grade；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查询一列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count(*)from grade;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updata grade set where sore=70;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修改表格 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Delete*from grade where id=1；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删除表格信息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 table grade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 database score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删除数据库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 BLANCA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/>
        <w:lang w:val="en-US" w:eastAsia="zh-CN"/>
      </w:rPr>
    </w:pPr>
    <w:r>
      <w:rPr>
        <w:rFonts w:hint="eastAsia"/>
        <w:lang w:val="en-US" w:eastAsia="zh-CN"/>
      </w:rPr>
      <w:t>Mysql数据库</w:t>
    </w:r>
  </w:p>
  <w:p>
    <w:pPr>
      <w:jc w:val="center"/>
      <w:rPr>
        <w:rFonts w:hint="eastAsia"/>
        <w:lang w:val="en-US" w:eastAsia="zh-CN"/>
      </w:rPr>
    </w:pPr>
    <w:r>
      <w:rPr>
        <w:rFonts w:hint="eastAsia"/>
        <w:lang w:val="en-US" w:eastAsia="zh-CN"/>
      </w:rPr>
      <w:t>增删改查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966923"/>
    <w:rsid w:val="00807505"/>
    <w:rsid w:val="01D90663"/>
    <w:rsid w:val="153C4F18"/>
    <w:rsid w:val="17242C50"/>
    <w:rsid w:val="18344B7A"/>
    <w:rsid w:val="229E0543"/>
    <w:rsid w:val="26C82FB3"/>
    <w:rsid w:val="27966923"/>
    <w:rsid w:val="281D7575"/>
    <w:rsid w:val="290E3F38"/>
    <w:rsid w:val="326F4148"/>
    <w:rsid w:val="341F197B"/>
    <w:rsid w:val="3E651E66"/>
    <w:rsid w:val="43A2289B"/>
    <w:rsid w:val="44744B4D"/>
    <w:rsid w:val="48183DD2"/>
    <w:rsid w:val="661904A6"/>
    <w:rsid w:val="6C242404"/>
    <w:rsid w:val="6D535020"/>
    <w:rsid w:val="6F38265D"/>
    <w:rsid w:val="7A96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lock\AppData\Roaming\Kingsoft\wps\addons\pool\win-i386\knewfileruby_1.0.0.8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2018-05-20T08:43:00Z</dcterms:created>
  <dc:creator>ZZ</dc:creator>
  <cp:lastModifiedBy>ZZ</cp:lastModifiedBy>
  <dcterms:modified xsi:type="dcterms:W3CDTF">2018-05-20T09:45:04Z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
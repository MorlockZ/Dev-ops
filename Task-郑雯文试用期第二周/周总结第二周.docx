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  <w:lang w:val="en-US" w:eastAsia="zh-CN"/>
        </w:rPr>
        <w:t>1.</w:t>
      </w:r>
      <w:r>
        <w:rPr>
          <w:lang w:val="en-US"/>
        </w:rPr>
        <w:t>本周工作总结：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的任务主要重点都在虚拟机上面。学习有关Linux的教程，进行远程连接，我再第一个任务就遇到的问题很多很多。根据自己遇到的问题，进行搜索，按照网上的教程一步一步的做，但是还是不能解决多出现的这个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2.下周的计划：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下周我的主要任务还是解决现在这些问题，和学习下周的计划。在慕课上面看Linux的教程，并在网上搜索Linux简单的命令，在虚拟机上尝试弄一弄。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3.学习中遇到的难点：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在vm上安装centos，出现了安装不上，vm错误之类的问题。下载了vbox，可以安装虚拟机，但是安装好了，关闭系统又出现了错误，安装的东西都不见了。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在进行远程链接的过程中，Linux的连接网卡，关闭电脑防火墙之类的。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4.学到的东西：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学习在遇到难解决的问题的时候不要着急，冷静下来，分析遇到的问题，在网上进行搜索遇到这些问题解决不了的方法。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通过慕课，上网搜索Linux的简单使用的方法。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  <w:p>
    <w:pPr>
      <w:pStyle w:val="2"/>
      <w:tabs>
        <w:tab w:val="clear" w:pos="4153"/>
      </w:tabs>
      <w:ind w:firstLine="415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880" w:firstLineChars="1600"/>
      <w:jc w:val="both"/>
    </w:pPr>
    <w:r>
      <w:drawing>
        <wp:anchor distT="0" distB="0" distL="0" distR="0" simplePos="0" relativeHeight="1024" behindDoc="0" locked="0" layoutInCell="1" allowOverlap="1">
          <wp:simplePos x="0" y="0"/>
          <wp:positionH relativeFrom="leftMargin">
            <wp:posOffset>257810</wp:posOffset>
          </wp:positionH>
          <wp:positionV relativeFrom="paragraph">
            <wp:posOffset>-461645</wp:posOffset>
          </wp:positionV>
          <wp:extent cx="779780" cy="779780"/>
          <wp:effectExtent l="0" t="0" r="0" b="0"/>
          <wp:wrapNone/>
          <wp:docPr id="409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  在线  信息  传媒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325ED"/>
    <w:rsid w:val="08D325ED"/>
    <w:rsid w:val="14650A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lock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2018-05-19T06:07:00Z</dcterms:created>
  <dc:creator>ZZ</dc:creator>
  <cp:lastModifiedBy>ZZ</cp:lastModifiedBy>
  <dcterms:modified xsi:type="dcterms:W3CDTF">2018-05-19T06:53:09Z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
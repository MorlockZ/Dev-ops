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本周任务：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1.任务下来之后，首先要把centos装在VM上面，一直都遇到了问题安装不了。又重新尝试下载别的软件发现还是不行。经过百度，询问学长之后，经过了两三天才把centos成功装在了vm上面。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9330" cy="2257425"/>
            <wp:effectExtent l="0" t="0" r="11430" b="13335"/>
            <wp:docPr id="2" name="图片 2" descr="IMG2018051523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1805152316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51710" cy="2258695"/>
            <wp:effectExtent l="0" t="0" r="3810" b="12065"/>
            <wp:docPr id="1" name="图片 1" descr="IMG2018051523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180515231623"/>
                    <pic:cNvPicPr>
                      <a:picLocks noChangeAspect="1"/>
                    </pic:cNvPicPr>
                  </pic:nvPicPr>
                  <pic:blipFill>
                    <a:blip r:embed="rId5"/>
                    <a:srcRect r="1930" b="233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接下来就进行的是使用xshell 进行远程链接，打开xshell 新建会话。发现需要填写主机号码，在电脑上查找IP地址，填写好了，之后创建了文档。在Linux上面进行网络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联接，填写好网址之后去发现在xshell上面没有办法成功连接。l</w:t>
      </w:r>
      <w:r>
        <w:drawing>
          <wp:inline distT="0" distB="0" distL="114300" distR="114300">
            <wp:extent cx="4686935" cy="693420"/>
            <wp:effectExtent l="0" t="0" r="6985" b="7620"/>
            <wp:docPr id="3" name="图片 3" descr="TIM图片2018051915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5191507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Linux上面的ssh一直都连接不上去。搜多教程之后发现，有两点原因：1.没有安装ssh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服务器端防火墙关闭了22端口。进行尝试发现是第二点问题。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054100"/>
            <wp:effectExtent l="0" t="0" r="1270" b="12700"/>
            <wp:docPr id="4" name="图片 4" descr="TIM图片2018051915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5191523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把这个文件都删出了之后，还是没有办法把防火墙关了。查了很多找了很多的方法，可是还是进行不下去。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经过这一周的时间，我有些崩溃很多的东西，都没有解决，还在最基本的地方。一点进展都没有，我是在想是不是电脑要重装了。下载什么软件，进行好多的操作都不行。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周四子下午的培训请假了，明天的下午去听PHP组的培训，希望自己可以学到一些东西。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这周我自己就是在这一个问题上卡壳了，别的问题我感觉，这个问题是前提，所以我就在一直搞这个问题。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2CEEFC"/>
    <w:multiLevelType w:val="singleLevel"/>
    <w:tmpl w:val="BA2CEE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429C"/>
    <w:rsid w:val="19CE429C"/>
    <w:rsid w:val="31F1449C"/>
    <w:rsid w:val="6D535020"/>
    <w:rsid w:val="6FA8794A"/>
    <w:rsid w:val="74B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lock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2018-05-19T06:27:00Z</dcterms:created>
  <dc:creator>ZZ</dc:creator>
  <cp:lastModifiedBy>ZZ</cp:lastModifiedBy>
  <dcterms:modified xsi:type="dcterms:W3CDTF">2018-05-19T07:33:01Z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